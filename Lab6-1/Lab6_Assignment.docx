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AB03" w14:textId="261D6002" w:rsidR="00E81978" w:rsidRPr="00367F32" w:rsidRDefault="00CA60F8">
      <w:pPr>
        <w:pStyle w:val="Title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Title:"/>
          <w:tag w:val="Title:"/>
          <w:id w:val="726351117"/>
          <w:placeholder>
            <w:docPart w:val="E2AA670DB3B6458482E39DDACEB811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80171">
            <w:rPr>
              <w:rFonts w:ascii="Calibri" w:hAnsi="Calibri" w:cs="Calibri"/>
            </w:rPr>
            <w:t>CS425 - Software Engineering</w:t>
          </w:r>
          <w:r w:rsidR="00FA440C">
            <w:rPr>
              <w:rFonts w:ascii="Calibri" w:hAnsi="Calibri" w:cs="Calibri"/>
            </w:rPr>
            <w:t xml:space="preserve"> – Lab</w:t>
          </w:r>
        </w:sdtContent>
      </w:sdt>
      <w:r w:rsidR="00FA440C">
        <w:rPr>
          <w:rFonts w:ascii="Calibri" w:hAnsi="Calibri" w:cs="Calibri"/>
        </w:rPr>
        <w:t xml:space="preserve"> </w:t>
      </w:r>
      <w:r w:rsidR="00980171">
        <w:rPr>
          <w:rFonts w:ascii="Calibri" w:hAnsi="Calibri" w:cs="Calibri"/>
        </w:rPr>
        <w:t>6</w:t>
      </w:r>
    </w:p>
    <w:p w14:paraId="49A3882D" w14:textId="6D6B2B04" w:rsidR="00B823AA" w:rsidRPr="00367F32" w:rsidRDefault="001A21BE" w:rsidP="00B823AA">
      <w:pPr>
        <w:pStyle w:val="Title2"/>
        <w:rPr>
          <w:rFonts w:ascii="Calibri" w:hAnsi="Calibri" w:cs="Calibri"/>
        </w:rPr>
      </w:pPr>
      <w:r w:rsidRPr="00367F32">
        <w:rPr>
          <w:rFonts w:ascii="Calibri" w:hAnsi="Calibri" w:cs="Calibri"/>
        </w:rPr>
        <w:t>By - Negede Teshome</w:t>
      </w:r>
    </w:p>
    <w:p w14:paraId="21AC0A61" w14:textId="00978FF9" w:rsidR="00E81978" w:rsidRPr="00367F32" w:rsidRDefault="001A21BE" w:rsidP="00B823AA">
      <w:pPr>
        <w:pStyle w:val="Title2"/>
        <w:rPr>
          <w:rFonts w:ascii="Calibri" w:hAnsi="Calibri" w:cs="Calibri"/>
        </w:rPr>
      </w:pPr>
      <w:r w:rsidRPr="00367F32">
        <w:rPr>
          <w:rFonts w:ascii="Calibri" w:hAnsi="Calibri" w:cs="Calibri"/>
        </w:rPr>
        <w:t xml:space="preserve">ID </w:t>
      </w:r>
      <w:r w:rsidR="00122BE8" w:rsidRPr="00367F32">
        <w:rPr>
          <w:rFonts w:ascii="Calibri" w:hAnsi="Calibri" w:cs="Calibri"/>
        </w:rPr>
        <w:t>–</w:t>
      </w:r>
      <w:r w:rsidRPr="00367F32">
        <w:rPr>
          <w:rFonts w:ascii="Calibri" w:hAnsi="Calibri" w:cs="Calibri"/>
        </w:rPr>
        <w:t xml:space="preserve"> </w:t>
      </w:r>
      <w:r w:rsidR="00804155" w:rsidRPr="00367F32">
        <w:rPr>
          <w:rFonts w:ascii="Calibri" w:hAnsi="Calibri" w:cs="Calibri"/>
        </w:rPr>
        <w:t>611139</w:t>
      </w:r>
    </w:p>
    <w:p w14:paraId="1EFD4C2B" w14:textId="11202877" w:rsidR="00122BE8" w:rsidRPr="00367F32" w:rsidRDefault="00DF3B84" w:rsidP="00122BE8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Professor</w:t>
      </w:r>
      <w:r w:rsidR="00122BE8" w:rsidRPr="00367F32">
        <w:rPr>
          <w:rFonts w:ascii="Calibri" w:hAnsi="Calibri" w:cs="Calibri"/>
        </w:rPr>
        <w:t xml:space="preserve"> </w:t>
      </w:r>
      <w:r w:rsidR="00C62D17" w:rsidRPr="00367F32">
        <w:rPr>
          <w:rFonts w:ascii="Calibri" w:hAnsi="Calibri" w:cs="Calibri"/>
        </w:rPr>
        <w:t>–</w:t>
      </w:r>
      <w:r w:rsidR="00122BE8" w:rsidRPr="00367F32">
        <w:rPr>
          <w:rFonts w:ascii="Calibri" w:hAnsi="Calibri" w:cs="Calibri"/>
        </w:rPr>
        <w:t xml:space="preserve"> </w:t>
      </w:r>
      <w:r w:rsidR="00980171">
        <w:rPr>
          <w:rFonts w:ascii="Calibri" w:hAnsi="Calibri" w:cs="Calibri"/>
        </w:rPr>
        <w:t>Obinna Kalu</w:t>
      </w:r>
    </w:p>
    <w:p w14:paraId="666CB5CE" w14:textId="1838B217" w:rsidR="009C6674" w:rsidRDefault="00122BE8" w:rsidP="0008794C">
      <w:pPr>
        <w:spacing w:line="240" w:lineRule="auto"/>
        <w:ind w:firstLine="0"/>
        <w:jc w:val="both"/>
        <w:rPr>
          <w:rFonts w:ascii="Calibri" w:hAnsi="Calibri" w:cs="Calibri"/>
        </w:rPr>
      </w:pPr>
      <w:r w:rsidRPr="00367F32">
        <w:rPr>
          <w:rFonts w:ascii="Calibri" w:hAnsi="Calibri" w:cs="Calibri"/>
        </w:rPr>
        <w:br w:type="page"/>
      </w:r>
    </w:p>
    <w:p w14:paraId="0ED92E31" w14:textId="2A3BDE90" w:rsidR="00D90D29" w:rsidRPr="00980171" w:rsidRDefault="00980171" w:rsidP="00980171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980171">
        <w:rPr>
          <w:rFonts w:ascii="Calibri" w:hAnsi="Calibri" w:cs="Calibri"/>
        </w:rPr>
        <w:lastRenderedPageBreak/>
        <w:t>Installed JDK Versions</w:t>
      </w:r>
    </w:p>
    <w:p w14:paraId="6CF149EB" w14:textId="7B2DC81A" w:rsidR="00C85A9B" w:rsidRDefault="00C85A9B" w:rsidP="0008794C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266275D3" w14:textId="5F6FDD3A" w:rsidR="00C85A9B" w:rsidRDefault="00980171" w:rsidP="00980171">
      <w:pPr>
        <w:spacing w:line="240" w:lineRule="auto"/>
        <w:ind w:firstLine="0"/>
        <w:jc w:val="center"/>
        <w:rPr>
          <w:rFonts w:ascii="Calibri" w:hAnsi="Calibri" w:cs="Calibri"/>
        </w:rPr>
      </w:pPr>
      <w:r w:rsidRPr="00980171">
        <w:rPr>
          <w:rFonts w:ascii="Calibri" w:hAnsi="Calibri" w:cs="Calibri"/>
        </w:rPr>
        <w:drawing>
          <wp:inline distT="0" distB="0" distL="0" distR="0" wp14:anchorId="0F6814E5" wp14:editId="592A82E9">
            <wp:extent cx="5133860" cy="27029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104" cy="27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EC42" w14:textId="584A390D" w:rsidR="00980171" w:rsidRDefault="00980171" w:rsidP="0008794C">
      <w:pPr>
        <w:spacing w:line="240" w:lineRule="auto"/>
        <w:ind w:firstLine="0"/>
        <w:jc w:val="both"/>
        <w:rPr>
          <w:rFonts w:ascii="Calibri" w:hAnsi="Calibri" w:cs="Calibri"/>
        </w:rPr>
      </w:pPr>
    </w:p>
    <w:p w14:paraId="5B744938" w14:textId="55BBA788" w:rsidR="00980171" w:rsidRDefault="00980171" w:rsidP="00980171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Chosen IDE – IntelliJ IDEA</w:t>
      </w:r>
    </w:p>
    <w:p w14:paraId="34DC7807" w14:textId="77777777" w:rsidR="002D7DA6" w:rsidRDefault="00980171" w:rsidP="00980171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Command Line Java Application with Student Information</w:t>
      </w:r>
    </w:p>
    <w:p w14:paraId="327B79D8" w14:textId="61C2B8A0" w:rsidR="00980171" w:rsidRDefault="002D7DA6" w:rsidP="002D7DA6">
      <w:pPr>
        <w:pStyle w:val="ListParagraph"/>
        <w:spacing w:line="240" w:lineRule="auto"/>
        <w:ind w:left="792"/>
        <w:jc w:val="both"/>
        <w:rPr>
          <w:rFonts w:ascii="Calibri" w:hAnsi="Calibri" w:cs="Calibri"/>
        </w:rPr>
      </w:pPr>
      <w:r w:rsidRPr="002D7DA6">
        <w:rPr>
          <w:rFonts w:ascii="Calibri" w:hAnsi="Calibri" w:cs="Calibri"/>
        </w:rPr>
        <w:drawing>
          <wp:inline distT="0" distB="0" distL="0" distR="0" wp14:anchorId="65FDCC8A" wp14:editId="51F5A6AA">
            <wp:extent cx="5155894" cy="431090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724" cy="43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171">
        <w:rPr>
          <w:rFonts w:ascii="Calibri" w:hAnsi="Calibri" w:cs="Calibri"/>
        </w:rPr>
        <w:t xml:space="preserve"> </w:t>
      </w:r>
      <w:r w:rsidR="00980171" w:rsidRPr="00980171">
        <w:rPr>
          <w:rFonts w:ascii="Calibri" w:hAnsi="Calibri" w:cs="Calibri"/>
        </w:rPr>
        <w:t xml:space="preserve"> </w:t>
      </w:r>
    </w:p>
    <w:p w14:paraId="0631BA81" w14:textId="77777777" w:rsidR="002D7DA6" w:rsidRDefault="002D7DA6" w:rsidP="002D7DA6">
      <w:pPr>
        <w:pStyle w:val="ListParagraph"/>
        <w:spacing w:line="240" w:lineRule="auto"/>
        <w:ind w:left="792"/>
        <w:jc w:val="both"/>
        <w:rPr>
          <w:rFonts w:ascii="Calibri" w:hAnsi="Calibri" w:cs="Calibri"/>
        </w:rPr>
      </w:pPr>
    </w:p>
    <w:p w14:paraId="798637B1" w14:textId="251F87F1" w:rsidR="002D7DA6" w:rsidRDefault="002D7DA6" w:rsidP="002D7DA6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Further Coding problems</w:t>
      </w:r>
    </w:p>
    <w:p w14:paraId="45AEE637" w14:textId="7AE2EA25" w:rsidR="002D7DA6" w:rsidRDefault="002D7DA6" w:rsidP="002D7DA6">
      <w:pPr>
        <w:pStyle w:val="ListParagraph"/>
        <w:spacing w:line="240" w:lineRule="auto"/>
        <w:ind w:left="792"/>
        <w:jc w:val="both"/>
        <w:rPr>
          <w:rFonts w:ascii="Calibri" w:hAnsi="Calibri" w:cs="Calibri"/>
        </w:rPr>
      </w:pPr>
      <w:r w:rsidRPr="002D7DA6">
        <w:rPr>
          <w:rFonts w:ascii="Calibri" w:hAnsi="Calibri" w:cs="Calibri"/>
        </w:rPr>
        <w:drawing>
          <wp:inline distT="0" distB="0" distL="0" distR="0" wp14:anchorId="6DCFBB56" wp14:editId="6406156E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7750" w14:textId="0EA37796" w:rsidR="00460069" w:rsidRDefault="00460069" w:rsidP="00460069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Apache Maven Version </w:t>
      </w:r>
    </w:p>
    <w:p w14:paraId="302F8046" w14:textId="70D33C8F" w:rsidR="00460069" w:rsidRPr="00980171" w:rsidRDefault="00460069" w:rsidP="00460069">
      <w:pPr>
        <w:pStyle w:val="ListParagraph"/>
        <w:spacing w:line="240" w:lineRule="auto"/>
        <w:ind w:left="792"/>
        <w:jc w:val="both"/>
        <w:rPr>
          <w:rFonts w:ascii="Calibri" w:hAnsi="Calibri" w:cs="Calibri"/>
        </w:rPr>
      </w:pPr>
      <w:r w:rsidRPr="00460069">
        <w:rPr>
          <w:rFonts w:ascii="Calibri" w:hAnsi="Calibri" w:cs="Calibri"/>
        </w:rPr>
        <w:drawing>
          <wp:inline distT="0" distB="0" distL="0" distR="0" wp14:anchorId="72C73EA5" wp14:editId="7D05ADC4">
            <wp:extent cx="5943600" cy="1116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069" w:rsidRPr="00980171" w:rsidSect="00122BE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0BF69" w14:textId="77777777" w:rsidR="00CA60F8" w:rsidRDefault="00CA60F8">
      <w:pPr>
        <w:spacing w:line="240" w:lineRule="auto"/>
      </w:pPr>
      <w:r>
        <w:separator/>
      </w:r>
    </w:p>
    <w:p w14:paraId="5A1BFDD8" w14:textId="77777777" w:rsidR="00CA60F8" w:rsidRDefault="00CA60F8"/>
  </w:endnote>
  <w:endnote w:type="continuationSeparator" w:id="0">
    <w:p w14:paraId="5EB81870" w14:textId="77777777" w:rsidR="00CA60F8" w:rsidRDefault="00CA60F8">
      <w:pPr>
        <w:spacing w:line="240" w:lineRule="auto"/>
      </w:pPr>
      <w:r>
        <w:continuationSeparator/>
      </w:r>
    </w:p>
    <w:p w14:paraId="578E641E" w14:textId="77777777" w:rsidR="00CA60F8" w:rsidRDefault="00CA6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5E254" w14:textId="77777777" w:rsidR="008D1D16" w:rsidRDefault="008D1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B3E90" w14:textId="77777777" w:rsidR="008D1D16" w:rsidRDefault="008D1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9008C" w14:textId="77777777" w:rsidR="008D1D16" w:rsidRDefault="008D1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64E65" w14:textId="77777777" w:rsidR="00CA60F8" w:rsidRDefault="00CA60F8">
      <w:pPr>
        <w:spacing w:line="240" w:lineRule="auto"/>
      </w:pPr>
      <w:r>
        <w:separator/>
      </w:r>
    </w:p>
    <w:p w14:paraId="240A5E25" w14:textId="77777777" w:rsidR="00CA60F8" w:rsidRDefault="00CA60F8"/>
  </w:footnote>
  <w:footnote w:type="continuationSeparator" w:id="0">
    <w:p w14:paraId="40F7DEB5" w14:textId="77777777" w:rsidR="00CA60F8" w:rsidRDefault="00CA60F8">
      <w:pPr>
        <w:spacing w:line="240" w:lineRule="auto"/>
      </w:pPr>
      <w:r>
        <w:continuationSeparator/>
      </w:r>
    </w:p>
    <w:p w14:paraId="0027A7B0" w14:textId="77777777" w:rsidR="00CA60F8" w:rsidRDefault="00CA60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4D993" w14:textId="77777777" w:rsidR="008D1D16" w:rsidRDefault="008D1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4A5FA" w14:textId="06A0F122" w:rsidR="00E81978" w:rsidRDefault="00CA60F8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C9CD9BCBBBB44F4BFF658775C24301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A440C">
          <w:rPr>
            <w:rStyle w:val="Strong"/>
          </w:rPr>
          <w:t xml:space="preserve">lab </w:t>
        </w:r>
        <w:r w:rsidR="00980171">
          <w:rPr>
            <w:rStyle w:val="Strong"/>
          </w:rPr>
          <w:t>6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548AA" w14:textId="77777777" w:rsidR="008D1D16" w:rsidRDefault="008D1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FCB062E"/>
    <w:multiLevelType w:val="multilevel"/>
    <w:tmpl w:val="9FFABFE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8F93468"/>
    <w:multiLevelType w:val="multilevel"/>
    <w:tmpl w:val="65CA5A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EBE192B"/>
    <w:multiLevelType w:val="hybridMultilevel"/>
    <w:tmpl w:val="AAB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12863"/>
    <w:multiLevelType w:val="hybridMultilevel"/>
    <w:tmpl w:val="5FB8AF1C"/>
    <w:lvl w:ilvl="0" w:tplc="8CAC29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EF3019"/>
    <w:multiLevelType w:val="hybridMultilevel"/>
    <w:tmpl w:val="B39013F8"/>
    <w:lvl w:ilvl="0" w:tplc="F83CB1E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42CA068C"/>
    <w:multiLevelType w:val="multilevel"/>
    <w:tmpl w:val="D34464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6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6D026E"/>
    <w:multiLevelType w:val="hybridMultilevel"/>
    <w:tmpl w:val="C3B0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B0B96"/>
    <w:multiLevelType w:val="hybridMultilevel"/>
    <w:tmpl w:val="1D222CCE"/>
    <w:lvl w:ilvl="0" w:tplc="EED88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DF1F2D"/>
    <w:multiLevelType w:val="multilevel"/>
    <w:tmpl w:val="809667D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20B7D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716876"/>
    <w:multiLevelType w:val="hybridMultilevel"/>
    <w:tmpl w:val="BBCE69AC"/>
    <w:lvl w:ilvl="0" w:tplc="DEE0BBA8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 w15:restartNumberingAfterBreak="0">
    <w:nsid w:val="6B1260FF"/>
    <w:multiLevelType w:val="hybridMultilevel"/>
    <w:tmpl w:val="AE72FBFC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4" w15:restartNumberingAfterBreak="0">
    <w:nsid w:val="6CAA0DF5"/>
    <w:multiLevelType w:val="multilevel"/>
    <w:tmpl w:val="410A7C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22E18DB"/>
    <w:multiLevelType w:val="hybridMultilevel"/>
    <w:tmpl w:val="6418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034A16"/>
    <w:multiLevelType w:val="hybridMultilevel"/>
    <w:tmpl w:val="89C6FCA4"/>
    <w:lvl w:ilvl="0" w:tplc="7E6433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7"/>
  </w:num>
  <w:num w:numId="13">
    <w:abstractNumId w:val="17"/>
  </w:num>
  <w:num w:numId="14">
    <w:abstractNumId w:val="16"/>
  </w:num>
  <w:num w:numId="15">
    <w:abstractNumId w:val="25"/>
  </w:num>
  <w:num w:numId="16">
    <w:abstractNumId w:val="12"/>
  </w:num>
  <w:num w:numId="17">
    <w:abstractNumId w:val="18"/>
  </w:num>
  <w:num w:numId="18">
    <w:abstractNumId w:val="26"/>
  </w:num>
  <w:num w:numId="19">
    <w:abstractNumId w:val="19"/>
  </w:num>
  <w:num w:numId="20">
    <w:abstractNumId w:val="20"/>
  </w:num>
  <w:num w:numId="21">
    <w:abstractNumId w:val="15"/>
  </w:num>
  <w:num w:numId="22">
    <w:abstractNumId w:val="10"/>
  </w:num>
  <w:num w:numId="23">
    <w:abstractNumId w:val="11"/>
  </w:num>
  <w:num w:numId="24">
    <w:abstractNumId w:val="14"/>
  </w:num>
  <w:num w:numId="25">
    <w:abstractNumId w:val="22"/>
  </w:num>
  <w:num w:numId="26">
    <w:abstractNumId w:val="23"/>
  </w:num>
  <w:num w:numId="27">
    <w:abstractNumId w:val="13"/>
  </w:num>
  <w:num w:numId="28">
    <w:abstractNumId w:val="28"/>
  </w:num>
  <w:num w:numId="29">
    <w:abstractNumId w:val="2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2NzY0NTQ0NjMxNzNW0lEKTi0uzszPAykwMaoFALlmTIctAAAA"/>
  </w:docVars>
  <w:rsids>
    <w:rsidRoot w:val="001A21BE"/>
    <w:rsid w:val="00004658"/>
    <w:rsid w:val="000355DF"/>
    <w:rsid w:val="00041302"/>
    <w:rsid w:val="00042ECF"/>
    <w:rsid w:val="000460F8"/>
    <w:rsid w:val="00060A2B"/>
    <w:rsid w:val="0007301F"/>
    <w:rsid w:val="000752AF"/>
    <w:rsid w:val="0008794C"/>
    <w:rsid w:val="000B4E0C"/>
    <w:rsid w:val="000D2813"/>
    <w:rsid w:val="000D3F41"/>
    <w:rsid w:val="000F00D4"/>
    <w:rsid w:val="000F6F59"/>
    <w:rsid w:val="00116CD6"/>
    <w:rsid w:val="00122BE8"/>
    <w:rsid w:val="001A21BE"/>
    <w:rsid w:val="001C0C0A"/>
    <w:rsid w:val="001D1E00"/>
    <w:rsid w:val="001D4AD3"/>
    <w:rsid w:val="001D74F2"/>
    <w:rsid w:val="001F0B02"/>
    <w:rsid w:val="001F2991"/>
    <w:rsid w:val="002056A3"/>
    <w:rsid w:val="00212E4F"/>
    <w:rsid w:val="00214122"/>
    <w:rsid w:val="00222FE1"/>
    <w:rsid w:val="00246F7C"/>
    <w:rsid w:val="00277128"/>
    <w:rsid w:val="00284D7F"/>
    <w:rsid w:val="0029464C"/>
    <w:rsid w:val="002A02B9"/>
    <w:rsid w:val="002A1A8A"/>
    <w:rsid w:val="002A62AC"/>
    <w:rsid w:val="002B5F0B"/>
    <w:rsid w:val="002C2951"/>
    <w:rsid w:val="002D7DA6"/>
    <w:rsid w:val="002E429C"/>
    <w:rsid w:val="002E7364"/>
    <w:rsid w:val="00304BFC"/>
    <w:rsid w:val="00310F51"/>
    <w:rsid w:val="00325D0B"/>
    <w:rsid w:val="00336F27"/>
    <w:rsid w:val="00346F38"/>
    <w:rsid w:val="00355DCA"/>
    <w:rsid w:val="003574A1"/>
    <w:rsid w:val="00366D10"/>
    <w:rsid w:val="00367F32"/>
    <w:rsid w:val="00377C69"/>
    <w:rsid w:val="00380BD5"/>
    <w:rsid w:val="00385728"/>
    <w:rsid w:val="003863FE"/>
    <w:rsid w:val="003B5959"/>
    <w:rsid w:val="003C2BFC"/>
    <w:rsid w:val="003C4644"/>
    <w:rsid w:val="003C4FE2"/>
    <w:rsid w:val="003E1D8E"/>
    <w:rsid w:val="003E75B7"/>
    <w:rsid w:val="003F0B4C"/>
    <w:rsid w:val="003F0D99"/>
    <w:rsid w:val="003F29BE"/>
    <w:rsid w:val="00402D43"/>
    <w:rsid w:val="00443975"/>
    <w:rsid w:val="00454770"/>
    <w:rsid w:val="00460069"/>
    <w:rsid w:val="00477D94"/>
    <w:rsid w:val="00495AE6"/>
    <w:rsid w:val="004A1CA1"/>
    <w:rsid w:val="004B37FF"/>
    <w:rsid w:val="004F090B"/>
    <w:rsid w:val="00510953"/>
    <w:rsid w:val="005222D0"/>
    <w:rsid w:val="00540A4A"/>
    <w:rsid w:val="00551A02"/>
    <w:rsid w:val="005534FA"/>
    <w:rsid w:val="005620B9"/>
    <w:rsid w:val="00582508"/>
    <w:rsid w:val="005B0188"/>
    <w:rsid w:val="005B3E9D"/>
    <w:rsid w:val="005C5B89"/>
    <w:rsid w:val="005C7A6D"/>
    <w:rsid w:val="005C7CB9"/>
    <w:rsid w:val="005D3A03"/>
    <w:rsid w:val="005D467D"/>
    <w:rsid w:val="005E2B87"/>
    <w:rsid w:val="005E71EB"/>
    <w:rsid w:val="005F6043"/>
    <w:rsid w:val="00614436"/>
    <w:rsid w:val="00622FBC"/>
    <w:rsid w:val="00665F08"/>
    <w:rsid w:val="006664DE"/>
    <w:rsid w:val="00690081"/>
    <w:rsid w:val="006C1EFF"/>
    <w:rsid w:val="006C41D3"/>
    <w:rsid w:val="006C5EE3"/>
    <w:rsid w:val="006D5E16"/>
    <w:rsid w:val="0072345F"/>
    <w:rsid w:val="00742E3D"/>
    <w:rsid w:val="00743EEA"/>
    <w:rsid w:val="007652C8"/>
    <w:rsid w:val="007A546E"/>
    <w:rsid w:val="007B191B"/>
    <w:rsid w:val="007D4BA3"/>
    <w:rsid w:val="007E433C"/>
    <w:rsid w:val="008002C0"/>
    <w:rsid w:val="00804155"/>
    <w:rsid w:val="00882BB1"/>
    <w:rsid w:val="0089010B"/>
    <w:rsid w:val="008906F0"/>
    <w:rsid w:val="0089727B"/>
    <w:rsid w:val="008B14CA"/>
    <w:rsid w:val="008C5323"/>
    <w:rsid w:val="008D1D16"/>
    <w:rsid w:val="008D4AD7"/>
    <w:rsid w:val="008E00E2"/>
    <w:rsid w:val="008E6E05"/>
    <w:rsid w:val="00980171"/>
    <w:rsid w:val="00992493"/>
    <w:rsid w:val="009A6A3B"/>
    <w:rsid w:val="009B4004"/>
    <w:rsid w:val="009C6674"/>
    <w:rsid w:val="009E13F7"/>
    <w:rsid w:val="009E539D"/>
    <w:rsid w:val="009E6D77"/>
    <w:rsid w:val="009F5945"/>
    <w:rsid w:val="00A05DC3"/>
    <w:rsid w:val="00A24157"/>
    <w:rsid w:val="00A24C2B"/>
    <w:rsid w:val="00A2782A"/>
    <w:rsid w:val="00A51F4B"/>
    <w:rsid w:val="00A5330E"/>
    <w:rsid w:val="00A64BDD"/>
    <w:rsid w:val="00A80C94"/>
    <w:rsid w:val="00A950D2"/>
    <w:rsid w:val="00AA1D90"/>
    <w:rsid w:val="00AB0BEA"/>
    <w:rsid w:val="00AB1BB4"/>
    <w:rsid w:val="00AB4920"/>
    <w:rsid w:val="00AE17AB"/>
    <w:rsid w:val="00AE307C"/>
    <w:rsid w:val="00AF4EF5"/>
    <w:rsid w:val="00B50080"/>
    <w:rsid w:val="00B56068"/>
    <w:rsid w:val="00B823AA"/>
    <w:rsid w:val="00B823BC"/>
    <w:rsid w:val="00B9213F"/>
    <w:rsid w:val="00B934CE"/>
    <w:rsid w:val="00BA215C"/>
    <w:rsid w:val="00BA45DB"/>
    <w:rsid w:val="00BB61A7"/>
    <w:rsid w:val="00BE0496"/>
    <w:rsid w:val="00BF4184"/>
    <w:rsid w:val="00C01584"/>
    <w:rsid w:val="00C0601E"/>
    <w:rsid w:val="00C1548D"/>
    <w:rsid w:val="00C24953"/>
    <w:rsid w:val="00C31D30"/>
    <w:rsid w:val="00C333B3"/>
    <w:rsid w:val="00C452B2"/>
    <w:rsid w:val="00C52826"/>
    <w:rsid w:val="00C54508"/>
    <w:rsid w:val="00C54C88"/>
    <w:rsid w:val="00C62C84"/>
    <w:rsid w:val="00C62D17"/>
    <w:rsid w:val="00C85A9B"/>
    <w:rsid w:val="00C869F3"/>
    <w:rsid w:val="00CA46EA"/>
    <w:rsid w:val="00CA60F8"/>
    <w:rsid w:val="00CD20D5"/>
    <w:rsid w:val="00CD6A88"/>
    <w:rsid w:val="00CD6E39"/>
    <w:rsid w:val="00CD6ED4"/>
    <w:rsid w:val="00CF6E91"/>
    <w:rsid w:val="00D1651B"/>
    <w:rsid w:val="00D25D55"/>
    <w:rsid w:val="00D85B68"/>
    <w:rsid w:val="00D90D29"/>
    <w:rsid w:val="00DA5BC4"/>
    <w:rsid w:val="00DA7E7D"/>
    <w:rsid w:val="00DD515E"/>
    <w:rsid w:val="00DF3B84"/>
    <w:rsid w:val="00E0783F"/>
    <w:rsid w:val="00E113D4"/>
    <w:rsid w:val="00E23A11"/>
    <w:rsid w:val="00E35321"/>
    <w:rsid w:val="00E54EB5"/>
    <w:rsid w:val="00E573CF"/>
    <w:rsid w:val="00E6004D"/>
    <w:rsid w:val="00E607FF"/>
    <w:rsid w:val="00E62EBB"/>
    <w:rsid w:val="00E67D6C"/>
    <w:rsid w:val="00E73CB3"/>
    <w:rsid w:val="00E75093"/>
    <w:rsid w:val="00E81978"/>
    <w:rsid w:val="00EA045C"/>
    <w:rsid w:val="00EB5644"/>
    <w:rsid w:val="00EC666F"/>
    <w:rsid w:val="00EF5AA2"/>
    <w:rsid w:val="00EF708D"/>
    <w:rsid w:val="00F17ABC"/>
    <w:rsid w:val="00F27F98"/>
    <w:rsid w:val="00F379B7"/>
    <w:rsid w:val="00F417BF"/>
    <w:rsid w:val="00F525FA"/>
    <w:rsid w:val="00F61013"/>
    <w:rsid w:val="00F7195F"/>
    <w:rsid w:val="00F96C2D"/>
    <w:rsid w:val="00FA440C"/>
    <w:rsid w:val="00FC7188"/>
    <w:rsid w:val="00FE3E2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5FD0"/>
  <w15:chartTrackingRefBased/>
  <w15:docId w15:val="{051ACA93-2A89-428F-96EF-59F911E5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D10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Default">
    <w:name w:val="Default"/>
    <w:rsid w:val="00246F7C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ged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AA670DB3B6458482E39DDACEB81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CCA97-3A5F-42D1-8EFD-71AA760B622F}"/>
      </w:docPartPr>
      <w:docPartBody>
        <w:p w:rsidR="00143BB8" w:rsidRDefault="007402B1">
          <w:pPr>
            <w:pStyle w:val="E2AA670DB3B6458482E39DDACEB81100"/>
          </w:pPr>
          <w:r>
            <w:t>[Title Here, up to 12 Words, on One to Two Lines]</w:t>
          </w:r>
        </w:p>
      </w:docPartBody>
    </w:docPart>
    <w:docPart>
      <w:docPartPr>
        <w:name w:val="2C9CD9BCBBBB44F4BFF658775C243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2CE85-1D02-4839-BC1B-3B56CBC30031}"/>
      </w:docPartPr>
      <w:docPartBody>
        <w:p w:rsidR="00143BB8" w:rsidRDefault="007402B1">
          <w:pPr>
            <w:pStyle w:val="2C9CD9BCBBBB44F4BFF658775C24301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B1"/>
    <w:rsid w:val="000403B3"/>
    <w:rsid w:val="000B2A53"/>
    <w:rsid w:val="000F7C30"/>
    <w:rsid w:val="00105382"/>
    <w:rsid w:val="00143BB8"/>
    <w:rsid w:val="00172FB2"/>
    <w:rsid w:val="00345ED8"/>
    <w:rsid w:val="00396328"/>
    <w:rsid w:val="003F00AC"/>
    <w:rsid w:val="0040387B"/>
    <w:rsid w:val="004A7498"/>
    <w:rsid w:val="005D4899"/>
    <w:rsid w:val="007402B1"/>
    <w:rsid w:val="007819ED"/>
    <w:rsid w:val="007A5339"/>
    <w:rsid w:val="007D53F2"/>
    <w:rsid w:val="00856537"/>
    <w:rsid w:val="0087145A"/>
    <w:rsid w:val="008D53E5"/>
    <w:rsid w:val="0097494C"/>
    <w:rsid w:val="009B6C69"/>
    <w:rsid w:val="00A1443A"/>
    <w:rsid w:val="00A37E5C"/>
    <w:rsid w:val="00AA38CB"/>
    <w:rsid w:val="00B471EF"/>
    <w:rsid w:val="00BC060E"/>
    <w:rsid w:val="00C23D08"/>
    <w:rsid w:val="00C656AE"/>
    <w:rsid w:val="00CC5AEE"/>
    <w:rsid w:val="00D2245D"/>
    <w:rsid w:val="00D243F7"/>
    <w:rsid w:val="00D56227"/>
    <w:rsid w:val="00D74367"/>
    <w:rsid w:val="00DB4DB0"/>
    <w:rsid w:val="00DC4E59"/>
    <w:rsid w:val="00E00B5C"/>
    <w:rsid w:val="00E15034"/>
    <w:rsid w:val="00E232A4"/>
    <w:rsid w:val="00E25399"/>
    <w:rsid w:val="00EA3FA3"/>
    <w:rsid w:val="00EF2563"/>
    <w:rsid w:val="00F57855"/>
    <w:rsid w:val="00F8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A670DB3B6458482E39DDACEB81100">
    <w:name w:val="E2AA670DB3B6458482E39DDACEB81100"/>
  </w:style>
  <w:style w:type="paragraph" w:customStyle="1" w:styleId="E72BFBD5D47D4E8BBB4A44B203CA09EC">
    <w:name w:val="E72BFBD5D47D4E8BBB4A44B203CA09EC"/>
  </w:style>
  <w:style w:type="paragraph" w:customStyle="1" w:styleId="ADA8254C59194BA4AFFD00BEABF4877D">
    <w:name w:val="ADA8254C59194BA4AFFD00BEABF4877D"/>
  </w:style>
  <w:style w:type="paragraph" w:customStyle="1" w:styleId="F90DB584D2EE4194B36CB8D4320F402C">
    <w:name w:val="F90DB584D2EE4194B36CB8D4320F402C"/>
  </w:style>
  <w:style w:type="paragraph" w:customStyle="1" w:styleId="61280B29AA864278B63F9717FD0EC26A">
    <w:name w:val="61280B29AA864278B63F9717FD0EC26A"/>
  </w:style>
  <w:style w:type="paragraph" w:customStyle="1" w:styleId="DF9365D7E55E45928D34DCC3CC5CB7A9">
    <w:name w:val="DF9365D7E55E45928D34DCC3CC5CB7A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93E26539198340CAB92D22DB765721F1">
    <w:name w:val="93E26539198340CAB92D22DB765721F1"/>
  </w:style>
  <w:style w:type="paragraph" w:customStyle="1" w:styleId="66B62D95AF174C00A2447531AC94CBA4">
    <w:name w:val="66B62D95AF174C00A2447531AC94CBA4"/>
  </w:style>
  <w:style w:type="paragraph" w:customStyle="1" w:styleId="77E0706F4F8844BD90B2466CD766FC3B">
    <w:name w:val="77E0706F4F8844BD90B2466CD766FC3B"/>
  </w:style>
  <w:style w:type="paragraph" w:customStyle="1" w:styleId="07455EC376564F7E9FA879347B2CDB50">
    <w:name w:val="07455EC376564F7E9FA879347B2CDB50"/>
  </w:style>
  <w:style w:type="paragraph" w:customStyle="1" w:styleId="C17BB80083C14CC58774E727139804F3">
    <w:name w:val="C17BB80083C14CC58774E727139804F3"/>
  </w:style>
  <w:style w:type="paragraph" w:customStyle="1" w:styleId="C136ACDE9C1941079089455E3C71E458">
    <w:name w:val="C136ACDE9C1941079089455E3C71E458"/>
  </w:style>
  <w:style w:type="paragraph" w:customStyle="1" w:styleId="05F7463AFEEE4011801B9D6CDF376F6F">
    <w:name w:val="05F7463AFEEE4011801B9D6CDF376F6F"/>
  </w:style>
  <w:style w:type="paragraph" w:customStyle="1" w:styleId="6BC9372140BF4A3998404D9FBEC9087A">
    <w:name w:val="6BC9372140BF4A3998404D9FBEC9087A"/>
  </w:style>
  <w:style w:type="paragraph" w:customStyle="1" w:styleId="4F33915C61044476B71E9FE7A8D7ACDA">
    <w:name w:val="4F33915C61044476B71E9FE7A8D7ACDA"/>
  </w:style>
  <w:style w:type="paragraph" w:customStyle="1" w:styleId="C67BB36E95204846B1B9E7DFBF9B232E">
    <w:name w:val="C67BB36E95204846B1B9E7DFBF9B232E"/>
  </w:style>
  <w:style w:type="paragraph" w:customStyle="1" w:styleId="769B6FBE001041358AD80B54C25B6B1D">
    <w:name w:val="769B6FBE001041358AD80B54C25B6B1D"/>
  </w:style>
  <w:style w:type="paragraph" w:customStyle="1" w:styleId="07CE93E9B017470484941C1E4D7CA5A9">
    <w:name w:val="07CE93E9B017470484941C1E4D7CA5A9"/>
  </w:style>
  <w:style w:type="paragraph" w:customStyle="1" w:styleId="D23C016047424D8486FE6113EB0F5632">
    <w:name w:val="D23C016047424D8486FE6113EB0F5632"/>
  </w:style>
  <w:style w:type="paragraph" w:customStyle="1" w:styleId="8D4955199F054E6A86F12170C6E291E1">
    <w:name w:val="8D4955199F054E6A86F12170C6E291E1"/>
  </w:style>
  <w:style w:type="paragraph" w:customStyle="1" w:styleId="F697415341964C238F212898F4BACE9E">
    <w:name w:val="F697415341964C238F212898F4BACE9E"/>
  </w:style>
  <w:style w:type="paragraph" w:customStyle="1" w:styleId="EE90BEB667474BD6B7A4A81E870556A9">
    <w:name w:val="EE90BEB667474BD6B7A4A81E870556A9"/>
  </w:style>
  <w:style w:type="paragraph" w:customStyle="1" w:styleId="519F61DA23884583AAF701F8B18D5317">
    <w:name w:val="519F61DA23884583AAF701F8B18D5317"/>
  </w:style>
  <w:style w:type="paragraph" w:customStyle="1" w:styleId="D0D2852C23FC496990E4F4F24ADB924D">
    <w:name w:val="D0D2852C23FC496990E4F4F24ADB924D"/>
  </w:style>
  <w:style w:type="paragraph" w:customStyle="1" w:styleId="5F08E85360944F23AE563639C2A3C0D0">
    <w:name w:val="5F08E85360944F23AE563639C2A3C0D0"/>
  </w:style>
  <w:style w:type="paragraph" w:customStyle="1" w:styleId="42FCF734AB934C44800ECB0114153248">
    <w:name w:val="42FCF734AB934C44800ECB0114153248"/>
  </w:style>
  <w:style w:type="paragraph" w:customStyle="1" w:styleId="85696CDC07E747FF9FD60563A5DE2C76">
    <w:name w:val="85696CDC07E747FF9FD60563A5DE2C76"/>
  </w:style>
  <w:style w:type="paragraph" w:customStyle="1" w:styleId="808F9EA8C3D241A8A78801B2A62D684F">
    <w:name w:val="808F9EA8C3D241A8A78801B2A62D684F"/>
  </w:style>
  <w:style w:type="paragraph" w:customStyle="1" w:styleId="67425D6317BB4B7DB002EE88F9803655">
    <w:name w:val="67425D6317BB4B7DB002EE88F9803655"/>
  </w:style>
  <w:style w:type="paragraph" w:customStyle="1" w:styleId="D9850290EAA74188A4BF534152B8A47C">
    <w:name w:val="D9850290EAA74188A4BF534152B8A47C"/>
  </w:style>
  <w:style w:type="paragraph" w:customStyle="1" w:styleId="0E479CA2B9D6406FB22BAB7D2FAF01CE">
    <w:name w:val="0E479CA2B9D6406FB22BAB7D2FAF01CE"/>
  </w:style>
  <w:style w:type="paragraph" w:customStyle="1" w:styleId="94914D3B05554C628934046D78A96DE9">
    <w:name w:val="94914D3B05554C628934046D78A96DE9"/>
  </w:style>
  <w:style w:type="paragraph" w:customStyle="1" w:styleId="96118A4B13B642C38FF2F2D6DFA98A35">
    <w:name w:val="96118A4B13B642C38FF2F2D6DFA98A35"/>
  </w:style>
  <w:style w:type="paragraph" w:customStyle="1" w:styleId="7B18284626B347579EBAF6950C6A34E5">
    <w:name w:val="7B18284626B347579EBAF6950C6A34E5"/>
  </w:style>
  <w:style w:type="paragraph" w:customStyle="1" w:styleId="79438A36BA594644AD313F1FD4607FA0">
    <w:name w:val="79438A36BA594644AD313F1FD4607FA0"/>
  </w:style>
  <w:style w:type="paragraph" w:customStyle="1" w:styleId="88AB6C036B8A4612B6344CE294EDC8AB">
    <w:name w:val="88AB6C036B8A4612B6344CE294EDC8AB"/>
  </w:style>
  <w:style w:type="paragraph" w:customStyle="1" w:styleId="258DB87A6982430792CFA209EED3A0EF">
    <w:name w:val="258DB87A6982430792CFA209EED3A0EF"/>
  </w:style>
  <w:style w:type="paragraph" w:customStyle="1" w:styleId="DF71EDB4C146485B984E9082697F6FCE">
    <w:name w:val="DF71EDB4C146485B984E9082697F6FCE"/>
  </w:style>
  <w:style w:type="paragraph" w:customStyle="1" w:styleId="4F127A04BD21486A867DA4D6BC8A52F7">
    <w:name w:val="4F127A04BD21486A867DA4D6BC8A52F7"/>
  </w:style>
  <w:style w:type="paragraph" w:customStyle="1" w:styleId="4E81B82D0C494E32BCA77334D909CFAF">
    <w:name w:val="4E81B82D0C494E32BCA77334D909CFAF"/>
  </w:style>
  <w:style w:type="paragraph" w:customStyle="1" w:styleId="917A95AC7C5844CD94A708EBC51DC6F5">
    <w:name w:val="917A95AC7C5844CD94A708EBC51DC6F5"/>
  </w:style>
  <w:style w:type="paragraph" w:customStyle="1" w:styleId="429F5F371A714106B155879753D414F6">
    <w:name w:val="429F5F371A714106B155879753D414F6"/>
  </w:style>
  <w:style w:type="paragraph" w:customStyle="1" w:styleId="9144C769A2114D67A935A086BDAA01B3">
    <w:name w:val="9144C769A2114D67A935A086BDAA01B3"/>
  </w:style>
  <w:style w:type="paragraph" w:customStyle="1" w:styleId="30DEA61DCAEB4CDEA6E212162B2331BA">
    <w:name w:val="30DEA61DCAEB4CDEA6E212162B2331BA"/>
  </w:style>
  <w:style w:type="paragraph" w:customStyle="1" w:styleId="9A3A7137E3914FAC8534E77E017DB5F6">
    <w:name w:val="9A3A7137E3914FAC8534E77E017DB5F6"/>
  </w:style>
  <w:style w:type="paragraph" w:customStyle="1" w:styleId="DF3053BB38E14D28AFA29E272AB20107">
    <w:name w:val="DF3053BB38E14D28AFA29E272AB20107"/>
  </w:style>
  <w:style w:type="paragraph" w:customStyle="1" w:styleId="9BD5F30D0D9F41E38312C2C9C225A562">
    <w:name w:val="9BD5F30D0D9F41E38312C2C9C225A562"/>
  </w:style>
  <w:style w:type="paragraph" w:customStyle="1" w:styleId="CC71A253AAAE4246B91D09B59BC84B6A">
    <w:name w:val="CC71A253AAAE4246B91D09B59BC84B6A"/>
  </w:style>
  <w:style w:type="paragraph" w:customStyle="1" w:styleId="008664EB9D60451EBA2C74BFCFC93461">
    <w:name w:val="008664EB9D60451EBA2C74BFCFC93461"/>
  </w:style>
  <w:style w:type="paragraph" w:customStyle="1" w:styleId="13C53EB9A95549E298E149869082CF87">
    <w:name w:val="13C53EB9A95549E298E149869082CF87"/>
  </w:style>
  <w:style w:type="paragraph" w:customStyle="1" w:styleId="69190091E9A24A0DA74BB24065701FE4">
    <w:name w:val="69190091E9A24A0DA74BB24065701FE4"/>
  </w:style>
  <w:style w:type="paragraph" w:customStyle="1" w:styleId="03EF7510B192494F9D02EBFF23C6ACD9">
    <w:name w:val="03EF7510B192494F9D02EBFF23C6ACD9"/>
  </w:style>
  <w:style w:type="paragraph" w:customStyle="1" w:styleId="A67B08A20E8F4B01BB80809C6C4A428D">
    <w:name w:val="A67B08A20E8F4B01BB80809C6C4A428D"/>
  </w:style>
  <w:style w:type="paragraph" w:customStyle="1" w:styleId="8CDF2C4A082A4A3C894BD81999F6E1C7">
    <w:name w:val="8CDF2C4A082A4A3C894BD81999F6E1C7"/>
  </w:style>
  <w:style w:type="paragraph" w:customStyle="1" w:styleId="619950B34D9648C6AF0333857B7B84E7">
    <w:name w:val="619950B34D9648C6AF0333857B7B84E7"/>
  </w:style>
  <w:style w:type="paragraph" w:customStyle="1" w:styleId="9E9FB3416E25452E813EFB40BB5CB2B3">
    <w:name w:val="9E9FB3416E25452E813EFB40BB5CB2B3"/>
  </w:style>
  <w:style w:type="paragraph" w:customStyle="1" w:styleId="F70F0BD91B3A49F5BD1599617F610142">
    <w:name w:val="F70F0BD91B3A49F5BD1599617F610142"/>
  </w:style>
  <w:style w:type="paragraph" w:customStyle="1" w:styleId="A12CA68019FC4B9F9447382CB02938A7">
    <w:name w:val="A12CA68019FC4B9F9447382CB02938A7"/>
  </w:style>
  <w:style w:type="paragraph" w:customStyle="1" w:styleId="08B8483B10C64494B404CA0DBF886AEB">
    <w:name w:val="08B8483B10C64494B404CA0DBF886AEB"/>
  </w:style>
  <w:style w:type="paragraph" w:customStyle="1" w:styleId="9F749CAF52F54EBDA2D06BCD7C1A58E2">
    <w:name w:val="9F749CAF52F54EBDA2D06BCD7C1A58E2"/>
  </w:style>
  <w:style w:type="paragraph" w:customStyle="1" w:styleId="2D502B5F19974424A5DF7A620E68EE43">
    <w:name w:val="2D502B5F19974424A5DF7A620E68EE43"/>
  </w:style>
  <w:style w:type="paragraph" w:customStyle="1" w:styleId="2C9CD9BCBBBB44F4BFF658775C243010">
    <w:name w:val="2C9CD9BCBBBB44F4BFF658775C243010"/>
  </w:style>
  <w:style w:type="paragraph" w:customStyle="1" w:styleId="CB9CC705FDE74A22A10B173BE96B3AD5">
    <w:name w:val="CB9CC705FDE74A22A10B173BE96B3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6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62F52C-9695-463E-9A27-2F4272B4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13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 Programming – Lab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CS425 - Software Engineering – Lab</dc:title>
  <dc:subject/>
  <dc:creator>Negede Samuel</dc:creator>
  <cp:keywords/>
  <dc:description/>
  <cp:lastModifiedBy>Negede Teshome</cp:lastModifiedBy>
  <cp:revision>5</cp:revision>
  <cp:lastPrinted>2020-05-06T20:36:00Z</cp:lastPrinted>
  <dcterms:created xsi:type="dcterms:W3CDTF">2020-05-28T03:16:00Z</dcterms:created>
  <dcterms:modified xsi:type="dcterms:W3CDTF">2020-05-28T03:32:00Z</dcterms:modified>
</cp:coreProperties>
</file>